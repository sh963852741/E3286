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8D27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BEF5CB" wp14:editId="47E84F4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8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6362B2A" wp14:editId="5722B1F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C21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2D23C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FC2BFE4" w14:textId="77777777" w:rsidR="00AC1E74" w:rsidRDefault="00AC1E74" w:rsidP="00020260">
      <w:pPr>
        <w:spacing w:line="720" w:lineRule="auto"/>
      </w:pPr>
    </w:p>
    <w:p w14:paraId="6D4880EA" w14:textId="28BBC102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5292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="006A369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PCAP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库监听并分析网络流量</w:t>
      </w:r>
      <w:permEnd w:id="21529211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6913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63534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66353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7D965C" w14:textId="64A72C72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1999309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王奕飞</w:t>
      </w:r>
      <w:permEnd w:id="17019993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6FE4E24" w14:textId="4DEAEEB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989111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24320182203286</w:t>
      </w:r>
      <w:permEnd w:id="105198911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08ABB1" w14:textId="0E69F5E8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009722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009722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25244082" w:edGrp="everyone"/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8252440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08857374" w:edGrp="everyone"/>
      <w:r w:rsidR="001E3DAC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permEnd w:id="14088573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AFA5BA" w14:textId="4BFC57FB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26855689" w:edGrp="everyone"/>
      <w:r w:rsidR="007463A1">
        <w:rPr>
          <w:b/>
          <w:sz w:val="28"/>
          <w:szCs w:val="28"/>
        </w:rPr>
        <w:t>20</w:t>
      </w:r>
      <w:permEnd w:id="42685568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0083943" w:edGrp="everyone"/>
      <w:r>
        <w:rPr>
          <w:rFonts w:hint="eastAsia"/>
          <w:b/>
          <w:sz w:val="28"/>
          <w:szCs w:val="28"/>
        </w:rPr>
        <w:t xml:space="preserve"> </w:t>
      </w:r>
      <w:r w:rsidR="00133A8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1900839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8017637" w:edGrp="everyone"/>
      <w:r w:rsidR="001E3DAC"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 xml:space="preserve"> </w:t>
      </w:r>
      <w:permEnd w:id="780176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575B7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05B994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66C7A87" w14:textId="659A60F2" w:rsidR="00491B9C" w:rsidRDefault="00491B9C" w:rsidP="00491B9C">
      <w:pPr>
        <w:pStyle w:val="1"/>
        <w:spacing w:before="240" w:after="240"/>
      </w:pPr>
      <w:permStart w:id="1568473837" w:edGrp="everyone"/>
      <w:permEnd w:id="1568473837"/>
      <w:r>
        <w:t>实验环境</w:t>
      </w:r>
    </w:p>
    <w:p w14:paraId="65721647" w14:textId="18BB53E3" w:rsidR="00133A8D" w:rsidRDefault="00133A8D" w:rsidP="00491B9C">
      <w:pPr>
        <w:pStyle w:val="a0"/>
        <w:spacing w:before="120" w:after="120"/>
        <w:ind w:firstLine="480"/>
      </w:pPr>
      <w:permStart w:id="642740415" w:edGrp="everyone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</w:p>
    <w:permEnd w:id="642740415"/>
    <w:p w14:paraId="679970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49EC282F" w14:textId="62B22FB0" w:rsidR="001E3DAC" w:rsidRDefault="001E3DAC" w:rsidP="001E3DAC">
      <w:pPr>
        <w:pStyle w:val="a0"/>
        <w:numPr>
          <w:ilvl w:val="0"/>
          <w:numId w:val="9"/>
        </w:numPr>
        <w:spacing w:before="120" w:after="120"/>
        <w:ind w:firstLineChars="0"/>
      </w:pPr>
      <w:permStart w:id="1665796028" w:edGrp="everyone"/>
      <w:r>
        <w:rPr>
          <w:rFonts w:hint="eastAsia"/>
        </w:rPr>
        <w:t>观察</w:t>
      </w:r>
      <w:r>
        <w:rPr>
          <w:rFonts w:hint="eastAsia"/>
        </w:rPr>
        <w:t>TCP</w:t>
      </w:r>
      <w:r w:rsidRPr="001E3DAC">
        <w:rPr>
          <w:rFonts w:hint="eastAsia"/>
        </w:rPr>
        <w:t>建立和撤除连接的过程</w:t>
      </w:r>
      <w:r>
        <w:rPr>
          <w:rFonts w:hint="eastAsia"/>
        </w:rPr>
        <w:t>，</w:t>
      </w:r>
      <w:r w:rsidRPr="001E3DAC">
        <w:rPr>
          <w:rFonts w:hint="eastAsia"/>
        </w:rPr>
        <w:t>观察段</w:t>
      </w:r>
      <w:r w:rsidRPr="001E3DAC">
        <w:rPr>
          <w:rFonts w:hint="eastAsia"/>
        </w:rPr>
        <w:t>ID</w:t>
      </w:r>
      <w:r w:rsidRPr="001E3DAC">
        <w:rPr>
          <w:rFonts w:hint="eastAsia"/>
        </w:rPr>
        <w:t>、</w:t>
      </w:r>
      <w:r w:rsidRPr="001E3DAC">
        <w:rPr>
          <w:rFonts w:hint="eastAsia"/>
        </w:rPr>
        <w:t xml:space="preserve"> </w:t>
      </w:r>
      <w:r w:rsidRPr="001E3DAC">
        <w:rPr>
          <w:rFonts w:hint="eastAsia"/>
        </w:rPr>
        <w:t>窗口机制和拥塞控制机制等</w:t>
      </w:r>
    </w:p>
    <w:p w14:paraId="6306F3D6" w14:textId="34E1674D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通过</w:t>
      </w:r>
      <w:r w:rsidRPr="00A527AA">
        <w:rPr>
          <w:rFonts w:hint="eastAsia"/>
        </w:rPr>
        <w:t>TCP&amp;UDP</w:t>
      </w:r>
      <w:r w:rsidRPr="00A527AA">
        <w:rPr>
          <w:rFonts w:hint="eastAsia"/>
        </w:rPr>
        <w:t>测试工具</w:t>
      </w:r>
      <w:r>
        <w:rPr>
          <w:rFonts w:hint="eastAsia"/>
        </w:rPr>
        <w:t xml:space="preserve"> </w:t>
      </w:r>
      <w:r>
        <w:rPr>
          <w:rFonts w:hint="eastAsia"/>
        </w:rPr>
        <w:t>在本机上分别建立服务器和客户端，并进行连接</w:t>
      </w:r>
    </w:p>
    <w:p w14:paraId="4644C825" w14:textId="3008BA14" w:rsidR="00A527AA" w:rsidRDefault="00A527AA" w:rsidP="001E3DAC">
      <w:pPr>
        <w:pStyle w:val="a0"/>
        <w:spacing w:before="120" w:after="120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D75C58" wp14:editId="0464E121">
            <wp:extent cx="5486400" cy="16903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(13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4C7" w14:textId="2D1D544E" w:rsidR="001E3DAC" w:rsidRDefault="001E3DAC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三次握手连接：</w:t>
      </w:r>
    </w:p>
    <w:p w14:paraId="092260E2" w14:textId="0CEF9660" w:rsidR="00A527AA" w:rsidRDefault="00A527AA" w:rsidP="00A527AA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139386B" wp14:editId="73F01DB2">
            <wp:extent cx="5440680" cy="22669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截图(13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9DC" w14:textId="5CD4E52C" w:rsidR="00A527AA" w:rsidRDefault="00C356A1" w:rsidP="00A527AA">
      <w:pPr>
        <w:pStyle w:val="a0"/>
        <w:spacing w:before="120" w:after="120"/>
        <w:ind w:left="720" w:firstLineChars="0" w:firstLine="0"/>
        <w:rPr>
          <w:rFonts w:ascii="宋体" w:eastAsia="宋体" w:hAnsi="宋体"/>
          <w:color w:val="4D4D4D"/>
          <w:shd w:val="clear" w:color="auto" w:fill="FFFFFF"/>
        </w:rPr>
      </w:pPr>
      <w:r w:rsidRPr="00C356A1">
        <w:rPr>
          <w:rFonts w:ascii="宋体" w:eastAsia="宋体" w:hAnsi="宋体" w:hint="eastAsia"/>
          <w:color w:val="4D4D4D"/>
          <w:shd w:val="clear" w:color="auto" w:fill="FFFFFF"/>
        </w:rPr>
        <w:t>第一次握手，客户端发送一个TCP，标志位为SYN=1</w:t>
      </w:r>
    </w:p>
    <w:p w14:paraId="6E68B481" w14:textId="51C085A0" w:rsidR="00C356A1" w:rsidRPr="00C356A1" w:rsidRDefault="00C356A1" w:rsidP="00A527AA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C356A1">
        <w:rPr>
          <w:rFonts w:asciiTheme="minorEastAsia" w:hAnsiTheme="minorEastAsia" w:hint="eastAsia"/>
          <w:color w:val="4D4D4D"/>
          <w:shd w:val="clear" w:color="auto" w:fill="FFFFFF"/>
        </w:rPr>
        <w:t>第二次握手，服务器向客户端返回一个数据包，SYN=1，ACK=1</w:t>
      </w:r>
    </w:p>
    <w:p w14:paraId="61D33C0A" w14:textId="50D1D383" w:rsidR="00C356A1" w:rsidRPr="00C356A1" w:rsidRDefault="00C356A1" w:rsidP="00A527AA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C356A1">
        <w:rPr>
          <w:rFonts w:asciiTheme="minorEastAsia" w:hAnsiTheme="minorEastAsia" w:hint="eastAsia"/>
          <w:color w:val="4D4D4D"/>
          <w:shd w:val="clear" w:color="auto" w:fill="FFFFFF"/>
        </w:rPr>
        <w:t>第三次握手，客户端收到服务器发来的包后检查确认序号。若正确，客户端会再向服务器端发送一个数据包，SYN=0，ACK=1</w:t>
      </w:r>
    </w:p>
    <w:p w14:paraId="6B4BFA79" w14:textId="77777777" w:rsidR="00C356A1" w:rsidRPr="00C356A1" w:rsidRDefault="00C356A1" w:rsidP="00A527AA">
      <w:pPr>
        <w:pStyle w:val="a0"/>
        <w:spacing w:before="120" w:after="120"/>
        <w:ind w:left="720" w:firstLineChars="0" w:firstLine="0"/>
        <w:rPr>
          <w:rFonts w:ascii="宋体" w:eastAsia="宋体" w:hAnsi="宋体" w:hint="eastAsia"/>
        </w:rPr>
      </w:pPr>
    </w:p>
    <w:p w14:paraId="2A57122A" w14:textId="77777777" w:rsidR="00A527AA" w:rsidRDefault="00A527AA" w:rsidP="00C356A1">
      <w:pPr>
        <w:spacing w:before="120" w:after="120"/>
        <w:rPr>
          <w:rFonts w:hint="eastAsia"/>
        </w:rPr>
      </w:pPr>
    </w:p>
    <w:p w14:paraId="48D37CA4" w14:textId="15BEA7A9" w:rsidR="00A527AA" w:rsidRDefault="00A527AA" w:rsidP="001E3DAC">
      <w:pPr>
        <w:pStyle w:val="a0"/>
        <w:spacing w:before="120" w:after="120"/>
        <w:ind w:left="720" w:firstLineChars="0" w:firstLine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24320182203286</w:t>
      </w:r>
    </w:p>
    <w:p w14:paraId="587EA140" w14:textId="7CFC4055" w:rsidR="001E3DAC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捕获到这一帧</w:t>
      </w:r>
    </w:p>
    <w:p w14:paraId="743CE866" w14:textId="1DB5DE09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56866CF" wp14:editId="7F348A98">
            <wp:extent cx="4335780" cy="282628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截图(1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03" cy="28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B9A3" w14:textId="09F1DAB5" w:rsidR="00A527AA" w:rsidRDefault="00A527AA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捕获到内容，红框内分别为窗口的大小和发送的内容</w:t>
      </w:r>
    </w:p>
    <w:p w14:paraId="1E5FF858" w14:textId="77777777" w:rsidR="00C356A1" w:rsidRDefault="00C356A1" w:rsidP="001E3DAC">
      <w:pPr>
        <w:pStyle w:val="a0"/>
        <w:spacing w:before="120" w:after="120"/>
        <w:ind w:left="720" w:firstLineChars="0" w:firstLine="0"/>
        <w:rPr>
          <w:rFonts w:hint="eastAsia"/>
        </w:rPr>
      </w:pPr>
    </w:p>
    <w:p w14:paraId="6B11EB11" w14:textId="4393A34F" w:rsidR="001E3DAC" w:rsidRDefault="00C356A1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断开连接</w:t>
      </w:r>
    </w:p>
    <w:p w14:paraId="11ECE059" w14:textId="06B75826" w:rsidR="00C356A1" w:rsidRDefault="00C356A1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2FFB5E6" wp14:editId="7A46BC6B">
            <wp:extent cx="5486400" cy="386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截图(14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6646" w14:textId="7E548371" w:rsidR="00C356A1" w:rsidRDefault="00C356A1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四次挥手断开连接</w:t>
      </w:r>
    </w:p>
    <w:p w14:paraId="0B4380C9" w14:textId="69D5ABA2" w:rsidR="00C356A1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第一次挥手：客户端给服务器发送TCP包，用来关闭客户端到服务器的数据传送。将标志位FIN和ACK置为1</w:t>
      </w:r>
    </w:p>
    <w:p w14:paraId="45266647" w14:textId="6447C136" w:rsidR="00AB35A6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第二次挥手：服务器收到这个FIN，发回一个ACK，seq=收到的ACK+1，ACK=收到的FIN</w:t>
      </w:r>
    </w:p>
    <w:p w14:paraId="2FCC1760" w14:textId="564BDB43" w:rsidR="00AB35A6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第三次挥手：服务器关闭与客户端的连接，发送一个FIN给客户端</w:t>
      </w:r>
    </w:p>
    <w:p w14:paraId="37277DF8" w14:textId="43537F3C" w:rsidR="00AB35A6" w:rsidRPr="00AB35A6" w:rsidRDefault="00AB35A6" w:rsidP="001E3DAC">
      <w:pPr>
        <w:pStyle w:val="a0"/>
        <w:spacing w:before="120" w:after="120"/>
        <w:ind w:left="720" w:firstLineChars="0" w:firstLine="0"/>
        <w:rPr>
          <w:rFonts w:asciiTheme="minorEastAsia" w:hAnsiTheme="minorEastAsia" w:hint="eastAsia"/>
          <w:color w:val="4D4D4D"/>
          <w:shd w:val="clear" w:color="auto" w:fill="FFFFFF"/>
        </w:rPr>
      </w:pPr>
      <w:r w:rsidRPr="00AB35A6">
        <w:rPr>
          <w:rFonts w:asciiTheme="minorEastAsia" w:hAnsiTheme="minorEastAsia" w:hint="eastAsia"/>
          <w:color w:val="4D4D4D"/>
          <w:shd w:val="clear" w:color="auto" w:fill="FFFFFF"/>
        </w:rPr>
        <w:t>第四次挥手：客户端发回ACK报文确认。</w:t>
      </w:r>
    </w:p>
    <w:p w14:paraId="55FFD689" w14:textId="212274FE" w:rsidR="00A30178" w:rsidRDefault="00AB35A6" w:rsidP="00AB35A6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B35A6">
        <w:rPr>
          <w:rFonts w:hint="eastAsia"/>
        </w:rPr>
        <w:t>。基于</w:t>
      </w:r>
      <w:r w:rsidRPr="00AB35A6">
        <w:rPr>
          <w:rFonts w:hint="eastAsia"/>
        </w:rPr>
        <w:t xml:space="preserve"> </w:t>
      </w:r>
      <w:proofErr w:type="spellStart"/>
      <w:r w:rsidRPr="00AB35A6">
        <w:rPr>
          <w:rFonts w:hint="eastAsia"/>
        </w:rPr>
        <w:t>WinPCAP</w:t>
      </w:r>
      <w:proofErr w:type="spellEnd"/>
      <w:r w:rsidRPr="00AB35A6">
        <w:rPr>
          <w:rFonts w:hint="eastAsia"/>
        </w:rPr>
        <w:t xml:space="preserve"> </w:t>
      </w:r>
      <w:r w:rsidRPr="00AB35A6">
        <w:rPr>
          <w:rFonts w:hint="eastAsia"/>
        </w:rPr>
        <w:t>工具包制作程序，实现</w:t>
      </w:r>
      <w:proofErr w:type="gramStart"/>
      <w:r w:rsidRPr="00AB35A6">
        <w:rPr>
          <w:rFonts w:hint="eastAsia"/>
        </w:rPr>
        <w:t>监听网</w:t>
      </w:r>
      <w:proofErr w:type="gramEnd"/>
      <w:r w:rsidRPr="00AB35A6">
        <w:rPr>
          <w:rFonts w:hint="eastAsia"/>
        </w:rPr>
        <w:t xml:space="preserve"> </w:t>
      </w:r>
      <w:r w:rsidRPr="00AB35A6">
        <w:rPr>
          <w:rFonts w:hint="eastAsia"/>
        </w:rPr>
        <w:t>络上的</w:t>
      </w:r>
      <w:r w:rsidRPr="00AB35A6">
        <w:rPr>
          <w:rFonts w:hint="eastAsia"/>
        </w:rPr>
        <w:t xml:space="preserve"> FTP </w:t>
      </w:r>
      <w:r w:rsidRPr="00AB35A6">
        <w:rPr>
          <w:rFonts w:hint="eastAsia"/>
        </w:rPr>
        <w:t>数据流，解析协议内容，并作记录与统计。对用户登录行为进行记录。</w:t>
      </w:r>
    </w:p>
    <w:p w14:paraId="41EF09D7" w14:textId="0A596795" w:rsidR="000F25C8" w:rsidRDefault="000F25C8" w:rsidP="00AB35A6">
      <w:pPr>
        <w:spacing w:before="120" w:after="120"/>
      </w:pPr>
    </w:p>
    <w:p w14:paraId="22E776E1" w14:textId="77777777" w:rsidR="000F25C8" w:rsidRDefault="000F25C8" w:rsidP="00AB35A6">
      <w:pPr>
        <w:spacing w:before="120" w:after="120"/>
        <w:rPr>
          <w:rFonts w:hint="eastAsia"/>
        </w:rPr>
      </w:pPr>
    </w:p>
    <w:p w14:paraId="4400E5B1" w14:textId="35611591" w:rsidR="00AB35A6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lastRenderedPageBreak/>
        <w:t>选择端口并且对</w:t>
      </w:r>
      <w:r>
        <w:rPr>
          <w:rFonts w:hint="eastAsia"/>
        </w:rPr>
        <w:t>ftp</w:t>
      </w:r>
      <w:r>
        <w:rPr>
          <w:rFonts w:hint="eastAsia"/>
        </w:rPr>
        <w:t>进行解析</w:t>
      </w:r>
    </w:p>
    <w:p w14:paraId="68852939" w14:textId="24C84E9C" w:rsidR="000F25C8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17F05ED" wp14:editId="585685EB">
            <wp:extent cx="5486400" cy="10820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截图(14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8B58" w14:textId="0380E19B" w:rsidR="000F25C8" w:rsidRDefault="000F25C8" w:rsidP="001E3DAC">
      <w:pPr>
        <w:pStyle w:val="a0"/>
        <w:spacing w:before="120" w:after="120"/>
        <w:ind w:left="720" w:firstLineChars="0" w:firstLine="0"/>
        <w:rPr>
          <w:rFonts w:hint="eastAsia"/>
        </w:rPr>
      </w:pPr>
      <w:r>
        <w:rPr>
          <w:rFonts w:hint="eastAsia"/>
        </w:rPr>
        <w:t>主要方法就是暴力搜索</w:t>
      </w:r>
      <w:r>
        <w:rPr>
          <w:rFonts w:hint="eastAsia"/>
        </w:rPr>
        <w:t xml:space="preserve"> </w:t>
      </w:r>
      <w:r>
        <w:rPr>
          <w:rFonts w:hint="eastAsia"/>
        </w:rPr>
        <w:t>对每一个</w:t>
      </w:r>
      <w:r>
        <w:rPr>
          <w:rFonts w:hint="eastAsia"/>
        </w:rPr>
        <w:t>ftp</w:t>
      </w:r>
      <w:r>
        <w:rPr>
          <w:rFonts w:hint="eastAsia"/>
        </w:rPr>
        <w:t>的数据包，搜索是否有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PASS</w:t>
      </w:r>
      <w:r>
        <w:rPr>
          <w:rFonts w:hint="eastAsia"/>
        </w:rPr>
        <w:t>这几个字母，匹配到，则后面就是对应的用户名和密码</w:t>
      </w:r>
    </w:p>
    <w:p w14:paraId="1813420E" w14:textId="725FB3F3" w:rsidR="000F25C8" w:rsidRDefault="000F25C8" w:rsidP="001E3DAC">
      <w:pPr>
        <w:pStyle w:val="a0"/>
        <w:spacing w:before="120" w:after="120"/>
        <w:ind w:left="720" w:firstLineChars="0" w:firstLine="0"/>
      </w:pPr>
    </w:p>
    <w:p w14:paraId="5C8772AD" w14:textId="1E3106DD" w:rsidR="000F25C8" w:rsidRDefault="000F25C8" w:rsidP="001E3DAC">
      <w:pPr>
        <w:pStyle w:val="a0"/>
        <w:spacing w:before="120" w:after="120"/>
        <w:ind w:left="720" w:firstLineChars="0" w:firstLine="0"/>
      </w:pPr>
      <w:r>
        <w:rPr>
          <w:rFonts w:hint="eastAsia"/>
        </w:rPr>
        <w:t>输出到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59E1090D" w14:textId="0FE89E6D" w:rsidR="000F25C8" w:rsidRDefault="000F25C8" w:rsidP="001E3DAC">
      <w:pPr>
        <w:pStyle w:val="a0"/>
        <w:spacing w:before="120" w:after="120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126B8D" wp14:editId="206A17DE">
            <wp:extent cx="5486400" cy="15208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截图(14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78E7" w14:textId="77777777" w:rsidR="00A30178" w:rsidRDefault="00A30178" w:rsidP="001E3DAC">
      <w:pPr>
        <w:pStyle w:val="a0"/>
        <w:spacing w:before="120" w:after="120"/>
        <w:ind w:left="720" w:firstLineChars="0" w:firstLine="0"/>
        <w:rPr>
          <w:rFonts w:hint="eastAsia"/>
        </w:rPr>
      </w:pPr>
    </w:p>
    <w:p w14:paraId="10EEE33F" w14:textId="77777777" w:rsidR="00AB35A6" w:rsidRDefault="00AB35A6" w:rsidP="001E3DAC">
      <w:pPr>
        <w:pStyle w:val="a0"/>
        <w:spacing w:before="120" w:after="120"/>
        <w:ind w:left="720" w:firstLineChars="0" w:firstLine="0"/>
        <w:rPr>
          <w:rFonts w:hint="eastAsia"/>
        </w:rPr>
      </w:pPr>
    </w:p>
    <w:permEnd w:id="1665796028"/>
    <w:p w14:paraId="65A803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49786FCB" w14:textId="6DC0FC9A" w:rsidR="000F25C8" w:rsidRDefault="000F25C8" w:rsidP="00BF6E52">
      <w:pPr>
        <w:pStyle w:val="a0"/>
        <w:spacing w:before="120" w:after="120"/>
        <w:ind w:firstLine="480"/>
      </w:pPr>
      <w:permStart w:id="767113931" w:edGrp="everyone"/>
      <w:r>
        <w:rPr>
          <w:rFonts w:hint="eastAsia"/>
        </w:rPr>
        <w:t>对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的头部有了一个更清晰的了解，以及对于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协议的三次握手，四次挥手的过程认识更加清晰。</w:t>
      </w:r>
      <w:r>
        <w:rPr>
          <w:rFonts w:hint="eastAsia"/>
        </w:rPr>
        <w:t>FTP</w:t>
      </w:r>
      <w:r>
        <w:rPr>
          <w:rFonts w:hint="eastAsia"/>
        </w:rPr>
        <w:t>的报文头，以及各个格式理解更加深刻</w:t>
      </w:r>
      <w:bookmarkStart w:id="0" w:name="_GoBack"/>
      <w:bookmarkEnd w:id="0"/>
    </w:p>
    <w:permEnd w:id="767113931"/>
    <w:p w14:paraId="7B9344AF" w14:textId="655133D6" w:rsidR="00D4081B" w:rsidRPr="00BB3FAD" w:rsidRDefault="00D4081B" w:rsidP="00133A8D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BB3FAD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D9FA3" w14:textId="77777777" w:rsidR="00791E9D" w:rsidRDefault="00791E9D" w:rsidP="007463A1">
      <w:r>
        <w:separator/>
      </w:r>
    </w:p>
  </w:endnote>
  <w:endnote w:type="continuationSeparator" w:id="0">
    <w:p w14:paraId="00CFBD63" w14:textId="77777777" w:rsidR="00791E9D" w:rsidRDefault="00791E9D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710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3B127" w14:textId="77777777" w:rsidR="00791E9D" w:rsidRDefault="00791E9D" w:rsidP="007463A1">
      <w:r>
        <w:separator/>
      </w:r>
    </w:p>
  </w:footnote>
  <w:footnote w:type="continuationSeparator" w:id="0">
    <w:p w14:paraId="22F28319" w14:textId="77777777" w:rsidR="00791E9D" w:rsidRDefault="00791E9D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7A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81C33"/>
    <w:multiLevelType w:val="hybridMultilevel"/>
    <w:tmpl w:val="0B02BCBE"/>
    <w:lvl w:ilvl="0" w:tplc="FDCC0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0B"/>
    <w:rsid w:val="00020260"/>
    <w:rsid w:val="000243CA"/>
    <w:rsid w:val="00097805"/>
    <w:rsid w:val="000E71E9"/>
    <w:rsid w:val="000F25C8"/>
    <w:rsid w:val="0011621D"/>
    <w:rsid w:val="00133A8D"/>
    <w:rsid w:val="001A5A3B"/>
    <w:rsid w:val="001E3DAC"/>
    <w:rsid w:val="002122E7"/>
    <w:rsid w:val="002E4C46"/>
    <w:rsid w:val="00361E53"/>
    <w:rsid w:val="003A4F36"/>
    <w:rsid w:val="003D6017"/>
    <w:rsid w:val="00454347"/>
    <w:rsid w:val="00491B9C"/>
    <w:rsid w:val="004F7E27"/>
    <w:rsid w:val="00542597"/>
    <w:rsid w:val="006A369E"/>
    <w:rsid w:val="00704802"/>
    <w:rsid w:val="007463A1"/>
    <w:rsid w:val="00791E9D"/>
    <w:rsid w:val="007E0543"/>
    <w:rsid w:val="007F570B"/>
    <w:rsid w:val="00892695"/>
    <w:rsid w:val="0097038D"/>
    <w:rsid w:val="00A30178"/>
    <w:rsid w:val="00A527AA"/>
    <w:rsid w:val="00AB35A6"/>
    <w:rsid w:val="00AC1E74"/>
    <w:rsid w:val="00AE44C6"/>
    <w:rsid w:val="00B377AF"/>
    <w:rsid w:val="00B4299D"/>
    <w:rsid w:val="00BB3FAD"/>
    <w:rsid w:val="00BF6E52"/>
    <w:rsid w:val="00C049ED"/>
    <w:rsid w:val="00C07A96"/>
    <w:rsid w:val="00C356A1"/>
    <w:rsid w:val="00D328C3"/>
    <w:rsid w:val="00D4081B"/>
    <w:rsid w:val="00D44FE3"/>
    <w:rsid w:val="00D452BA"/>
    <w:rsid w:val="00D5691D"/>
    <w:rsid w:val="00DC75FE"/>
    <w:rsid w:val="00E2469E"/>
    <w:rsid w:val="00E407B1"/>
    <w:rsid w:val="00E650D1"/>
    <w:rsid w:val="00EF471F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B384"/>
  <w15:chartTrackingRefBased/>
  <w15:docId w15:val="{527FC146-73AA-4147-84D3-A9866E9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995340474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1B49-BD51-4E5B-A275-B8833AE9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390</TotalTime>
  <Pages>4</Pages>
  <Words>126</Words>
  <Characters>722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99534</dc:creator>
  <cp:keywords/>
  <dc:description/>
  <cp:lastModifiedBy>995340474@qq.com</cp:lastModifiedBy>
  <cp:revision>6</cp:revision>
  <dcterms:created xsi:type="dcterms:W3CDTF">2020-03-13T09:03:00Z</dcterms:created>
  <dcterms:modified xsi:type="dcterms:W3CDTF">2020-03-25T14:06:00Z</dcterms:modified>
</cp:coreProperties>
</file>