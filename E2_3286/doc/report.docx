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8D27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BBEF5CB" wp14:editId="47E84F4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78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6362B2A" wp14:editId="5722B1F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C21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52D23CA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FC2BFE4" w14:textId="77777777" w:rsidR="00AC1E74" w:rsidRDefault="00AC1E74" w:rsidP="00020260">
      <w:pPr>
        <w:spacing w:line="720" w:lineRule="auto"/>
      </w:pPr>
    </w:p>
    <w:p w14:paraId="6D4880EA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52921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21529211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69137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63534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663534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7D965C" w14:textId="64A72C72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01999309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王奕飞</w:t>
      </w:r>
      <w:permEnd w:id="170199930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6FE4E24" w14:textId="4DEAEEB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1989111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24320182203286</w:t>
      </w:r>
      <w:permEnd w:id="105198911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08ABB1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0097220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009722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25244082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8252440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08857374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14088573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AFA5BA" w14:textId="36D88E44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26855689" w:edGrp="everyone"/>
      <w:r w:rsidR="007463A1">
        <w:rPr>
          <w:b/>
          <w:sz w:val="28"/>
          <w:szCs w:val="28"/>
        </w:rPr>
        <w:t>20</w:t>
      </w:r>
      <w:permEnd w:id="42685568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90083943" w:edGrp="everyone"/>
      <w:r>
        <w:rPr>
          <w:rFonts w:hint="eastAsia"/>
          <w:b/>
          <w:sz w:val="28"/>
          <w:szCs w:val="28"/>
        </w:rPr>
        <w:t xml:space="preserve"> </w:t>
      </w:r>
      <w:r w:rsidR="00133A8D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19008394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8017637" w:edGrp="everyone"/>
      <w:r w:rsidR="00133A8D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permEnd w:id="7801763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575B74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005B994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76AD0382" w14:textId="133DB8A0" w:rsidR="00D328C3" w:rsidRPr="00D328C3" w:rsidRDefault="00133A8D" w:rsidP="00D328C3">
      <w:pPr>
        <w:pStyle w:val="a0"/>
        <w:spacing w:before="120" w:after="120"/>
        <w:ind w:firstLine="480"/>
      </w:pPr>
      <w:permStart w:id="1568473837" w:edGrp="everyone"/>
      <w:r>
        <w:t>RS232c</w:t>
      </w:r>
      <w:r>
        <w:rPr>
          <w:rFonts w:hint="eastAsia"/>
        </w:rPr>
        <w:t>通讯程序设计，实现两台计算机可以通过</w:t>
      </w:r>
      <w:r>
        <w:rPr>
          <w:rFonts w:hint="eastAsia"/>
        </w:rPr>
        <w:t>RS-232</w:t>
      </w:r>
      <w:r>
        <w:rPr>
          <w:rFonts w:hint="eastAsia"/>
        </w:rPr>
        <w:t>串口相互连接。</w:t>
      </w:r>
    </w:p>
    <w:permEnd w:id="1568473837"/>
    <w:p w14:paraId="666C7A87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65721647" w14:textId="2F37904E" w:rsidR="00133A8D" w:rsidRDefault="00133A8D" w:rsidP="00491B9C">
      <w:pPr>
        <w:pStyle w:val="a0"/>
        <w:spacing w:before="120" w:after="120"/>
        <w:ind w:firstLine="480"/>
      </w:pPr>
      <w:permStart w:id="642740415" w:edGrp="everyone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</w:t>
      </w:r>
      <w:r>
        <w:rPr>
          <w:rFonts w:hint="eastAsia"/>
        </w:rPr>
        <w:t>C#</w:t>
      </w:r>
      <w:r w:rsidR="002E4C46">
        <w:rPr>
          <w:rFonts w:hint="eastAsia"/>
        </w:rPr>
        <w:t>，以及</w:t>
      </w:r>
      <w:r w:rsidR="002E4C46">
        <w:rPr>
          <w:rFonts w:hint="eastAsia"/>
        </w:rPr>
        <w:t>VSPD</w:t>
      </w:r>
      <w:r w:rsidR="002E4C46">
        <w:rPr>
          <w:rFonts w:hint="eastAsia"/>
        </w:rPr>
        <w:t>虚拟端口设置软件</w:t>
      </w:r>
    </w:p>
    <w:permEnd w:id="642740415"/>
    <w:p w14:paraId="679970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046D06BC" w14:textId="533E95A9" w:rsidR="00892695" w:rsidRDefault="00BF6E52" w:rsidP="00892695">
      <w:pPr>
        <w:pStyle w:val="a0"/>
        <w:spacing w:before="120" w:after="120"/>
        <w:ind w:firstLine="480"/>
      </w:pPr>
      <w:permStart w:id="1420455308" w:edGrp="everyone"/>
      <w:r>
        <w:rPr>
          <w:noProof/>
        </w:rPr>
        <w:drawing>
          <wp:inline distT="0" distB="0" distL="0" distR="0" wp14:anchorId="0C9EAE23" wp14:editId="27FDEB74">
            <wp:extent cx="5486400" cy="3345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A0A" w14:textId="278F5F69" w:rsidR="00BF6E52" w:rsidRDefault="00BF6E52" w:rsidP="00892695">
      <w:pPr>
        <w:pStyle w:val="a0"/>
        <w:spacing w:before="120" w:after="120"/>
        <w:ind w:firstLine="480"/>
      </w:pPr>
      <w:r>
        <w:rPr>
          <w:rFonts w:hint="eastAsia"/>
        </w:rPr>
        <w:t>程序正常启动界面</w:t>
      </w:r>
      <w:r>
        <w:rPr>
          <w:rFonts w:hint="eastAsia"/>
        </w:rPr>
        <w:t xml:space="preserve"> </w:t>
      </w:r>
      <w:r>
        <w:rPr>
          <w:rFonts w:hint="eastAsia"/>
        </w:rPr>
        <w:t>可以选择端口</w:t>
      </w:r>
      <w:r>
        <w:rPr>
          <w:rFonts w:hint="eastAsia"/>
        </w:rPr>
        <w:t xml:space="preserve"> </w:t>
      </w:r>
      <w:r>
        <w:rPr>
          <w:rFonts w:hint="eastAsia"/>
        </w:rPr>
        <w:t>在输入区输入文字，点击发送即可</w:t>
      </w:r>
    </w:p>
    <w:p w14:paraId="424BF4DE" w14:textId="212F7873" w:rsidR="00BF6E52" w:rsidRDefault="00BF6E52" w:rsidP="00892695">
      <w:pPr>
        <w:pStyle w:val="a0"/>
        <w:spacing w:before="120" w:after="120"/>
        <w:ind w:firstLine="480"/>
      </w:pPr>
    </w:p>
    <w:p w14:paraId="352CA2C1" w14:textId="2C90EEA8" w:rsidR="00BF6E52" w:rsidRDefault="00BF6E52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1E4B3CAB" wp14:editId="4884DFF7">
            <wp:extent cx="5486400" cy="33699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(4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7A66" w14:textId="4BB05385" w:rsidR="00BF6E52" w:rsidRDefault="00BF6E52" w:rsidP="00892695">
      <w:pPr>
        <w:pStyle w:val="a0"/>
        <w:spacing w:before="120" w:after="120"/>
        <w:ind w:firstLine="480"/>
      </w:pPr>
      <w:r>
        <w:rPr>
          <w:rFonts w:hint="eastAsia"/>
        </w:rPr>
        <w:t>可以正常接受到数字</w:t>
      </w:r>
    </w:p>
    <w:p w14:paraId="4680F91F" w14:textId="3A608A6E" w:rsidR="00BF6E52" w:rsidRDefault="00BF6E52" w:rsidP="00892695">
      <w:pPr>
        <w:pStyle w:val="a0"/>
        <w:spacing w:before="120" w:after="120"/>
        <w:ind w:firstLine="480"/>
      </w:pPr>
    </w:p>
    <w:p w14:paraId="24AB7F98" w14:textId="1AD39D4B" w:rsidR="00BF6E52" w:rsidRDefault="00BF6E52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 wp14:anchorId="1FF59810" wp14:editId="09F86F54">
            <wp:extent cx="5486400" cy="334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截图(4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0D6E" w14:textId="6ECBDFC7" w:rsidR="00BF6E52" w:rsidRDefault="00BF6E52" w:rsidP="00892695">
      <w:pPr>
        <w:pStyle w:val="a0"/>
        <w:spacing w:before="120" w:after="120"/>
        <w:ind w:firstLine="480"/>
      </w:pPr>
    </w:p>
    <w:p w14:paraId="1E54BDAC" w14:textId="2C9810D3" w:rsidR="00BF6E52" w:rsidRDefault="00BF6E52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lastRenderedPageBreak/>
        <w:t>发送放发送文字过去，接收方解出来乱码，可能是编码的原因</w:t>
      </w:r>
    </w:p>
    <w:permEnd w:id="1420455308"/>
    <w:p w14:paraId="65A803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1C0D1FAC" w14:textId="431C3FA4" w:rsidR="00BF6E52" w:rsidRDefault="00BF6E52" w:rsidP="00BF6E52">
      <w:pPr>
        <w:pStyle w:val="a0"/>
        <w:spacing w:before="120" w:after="120"/>
        <w:ind w:firstLine="480"/>
        <w:rPr>
          <w:rFonts w:hint="eastAsia"/>
        </w:rPr>
      </w:pPr>
      <w:permStart w:id="1496070189" w:edGrp="everyone"/>
      <w:r>
        <w:rPr>
          <w:rFonts w:hint="eastAsia"/>
        </w:rPr>
        <w:t>学习到了</w:t>
      </w:r>
      <w:r>
        <w:rPr>
          <w:rFonts w:hint="eastAsia"/>
        </w:rPr>
        <w:t>C#</w:t>
      </w:r>
      <w:r>
        <w:rPr>
          <w:rFonts w:hint="eastAsia"/>
        </w:rPr>
        <w:t>窗口程序的一点基本用法，对于</w:t>
      </w:r>
      <w:proofErr w:type="spellStart"/>
      <w:r>
        <w:rPr>
          <w:rFonts w:hint="eastAsia"/>
        </w:rPr>
        <w:t>serailport</w:t>
      </w:r>
      <w:proofErr w:type="spellEnd"/>
      <w:r>
        <w:rPr>
          <w:rFonts w:hint="eastAsia"/>
        </w:rPr>
        <w:t>有了一个简单的认识，理解了怎么去接受，输出数据</w:t>
      </w:r>
      <w:bookmarkStart w:id="0" w:name="_GoBack"/>
      <w:bookmarkEnd w:id="0"/>
    </w:p>
    <w:permEnd w:id="1496070189"/>
    <w:p w14:paraId="7B9344AF" w14:textId="0197F33B" w:rsidR="00D4081B" w:rsidRPr="00133A8D" w:rsidRDefault="00D4081B" w:rsidP="00133A8D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133A8D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B787" w14:textId="77777777" w:rsidR="00FD3254" w:rsidRDefault="00FD3254" w:rsidP="007463A1">
      <w:r>
        <w:separator/>
      </w:r>
    </w:p>
  </w:endnote>
  <w:endnote w:type="continuationSeparator" w:id="0">
    <w:p w14:paraId="02960B71" w14:textId="77777777" w:rsidR="00FD3254" w:rsidRDefault="00FD325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7109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1F75A" w14:textId="77777777" w:rsidR="00FD3254" w:rsidRDefault="00FD3254" w:rsidP="007463A1">
      <w:r>
        <w:separator/>
      </w:r>
    </w:p>
  </w:footnote>
  <w:footnote w:type="continuationSeparator" w:id="0">
    <w:p w14:paraId="3B11BD94" w14:textId="77777777" w:rsidR="00FD3254" w:rsidRDefault="00FD325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F27A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0B"/>
    <w:rsid w:val="00020260"/>
    <w:rsid w:val="000243CA"/>
    <w:rsid w:val="00097805"/>
    <w:rsid w:val="0011621D"/>
    <w:rsid w:val="00133A8D"/>
    <w:rsid w:val="001A5A3B"/>
    <w:rsid w:val="002122E7"/>
    <w:rsid w:val="002E4C46"/>
    <w:rsid w:val="00361E53"/>
    <w:rsid w:val="003A4F36"/>
    <w:rsid w:val="003D6017"/>
    <w:rsid w:val="00454347"/>
    <w:rsid w:val="00491B9C"/>
    <w:rsid w:val="004F7E27"/>
    <w:rsid w:val="00542597"/>
    <w:rsid w:val="00704802"/>
    <w:rsid w:val="007463A1"/>
    <w:rsid w:val="007F570B"/>
    <w:rsid w:val="00892695"/>
    <w:rsid w:val="0097038D"/>
    <w:rsid w:val="00AC1E74"/>
    <w:rsid w:val="00B377AF"/>
    <w:rsid w:val="00BF6E52"/>
    <w:rsid w:val="00C049ED"/>
    <w:rsid w:val="00C07A96"/>
    <w:rsid w:val="00D328C3"/>
    <w:rsid w:val="00D4081B"/>
    <w:rsid w:val="00D44FE3"/>
    <w:rsid w:val="00D452BA"/>
    <w:rsid w:val="00D5691D"/>
    <w:rsid w:val="00DC75FE"/>
    <w:rsid w:val="00E2469E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B384"/>
  <w15:chartTrackingRefBased/>
  <w15:docId w15:val="{527FC146-73AA-4147-84D3-A9866E99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995340474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6F055-5F96-4C3A-8432-D9D90BA6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77</TotalTime>
  <Pages>4</Pages>
  <Words>54</Words>
  <Characters>312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99534</dc:creator>
  <cp:keywords/>
  <dc:description/>
  <cp:lastModifiedBy>995340474@qq.com</cp:lastModifiedBy>
  <cp:revision>1</cp:revision>
  <dcterms:created xsi:type="dcterms:W3CDTF">2020-03-02T10:42:00Z</dcterms:created>
  <dcterms:modified xsi:type="dcterms:W3CDTF">2020-03-03T06:10:00Z</dcterms:modified>
</cp:coreProperties>
</file>