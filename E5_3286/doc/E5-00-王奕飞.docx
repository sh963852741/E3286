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007E2E63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EF42A1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r w:rsidR="00EF42A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EF42A1" w:rsidRPr="00EF42A1">
        <w:rPr>
          <w:rFonts w:ascii="Times New Roman" w:hAnsi="Times New Roman" w:hint="eastAsia"/>
          <w:b/>
          <w:sz w:val="28"/>
          <w:szCs w:val="28"/>
          <w:u w:val="single"/>
        </w:rPr>
        <w:t xml:space="preserve">CISCO IOS </w:t>
      </w:r>
      <w:r w:rsidR="00EF42A1" w:rsidRPr="00EF42A1">
        <w:rPr>
          <w:rFonts w:ascii="Times New Roman" w:hAnsi="Times New Roman" w:hint="eastAsia"/>
          <w:b/>
          <w:sz w:val="28"/>
          <w:szCs w:val="28"/>
          <w:u w:val="single"/>
        </w:rPr>
        <w:t>路由器基本配置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66CA85CA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EF42A1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EF42A1">
        <w:rPr>
          <w:rFonts w:ascii="Times New Roman" w:hAnsi="Times New Roman" w:hint="eastAsia"/>
          <w:b/>
          <w:sz w:val="28"/>
          <w:szCs w:val="28"/>
          <w:u w:val="single"/>
        </w:rPr>
        <w:t>8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68EBA309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EF42A1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EF42A1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66C7A87" w14:textId="659A60F2" w:rsidR="00491B9C" w:rsidRDefault="00491B9C" w:rsidP="00491B9C">
      <w:pPr>
        <w:pStyle w:val="1"/>
        <w:spacing w:before="240" w:after="240"/>
      </w:pPr>
      <w:permStart w:id="1568473837" w:edGrp="everyone"/>
      <w:permEnd w:id="1568473837"/>
      <w:r>
        <w:t>实验环境</w:t>
      </w:r>
    </w:p>
    <w:p w14:paraId="65721647" w14:textId="5A892491" w:rsidR="00133A8D" w:rsidRDefault="00EF42A1" w:rsidP="00491B9C">
      <w:pPr>
        <w:pStyle w:val="a0"/>
        <w:spacing w:before="120" w:after="120"/>
        <w:ind w:firstLine="480"/>
      </w:pPr>
      <w:permStart w:id="642740415" w:edGrp="everyone"/>
      <w:r w:rsidRPr="00EF42A1">
        <w:t xml:space="preserve">Router </w:t>
      </w:r>
      <w:proofErr w:type="spellStart"/>
      <w:r w:rsidRPr="00EF42A1">
        <w:t>eSIM</w:t>
      </w:r>
      <w:proofErr w:type="spellEnd"/>
      <w:r w:rsidRPr="00EF42A1">
        <w:t xml:space="preserve"> v1.1</w:t>
      </w:r>
      <w:r>
        <w:t xml:space="preserve"> </w:t>
      </w:r>
      <w:r>
        <w:rPr>
          <w:rFonts w:hint="eastAsia"/>
        </w:rPr>
        <w:t>模拟器</w:t>
      </w:r>
      <w:r>
        <w:rPr>
          <w:rFonts w:hint="eastAsia"/>
        </w:rPr>
        <w:t xml:space="preserve"> </w:t>
      </w:r>
      <w:r w:rsidR="002620E6">
        <w:t xml:space="preserve">  </w:t>
      </w:r>
      <w:r w:rsidR="0039350C">
        <w:t xml:space="preserve"> </w:t>
      </w:r>
      <w:r w:rsidR="002620E6" w:rsidRPr="002620E6">
        <w:t>CCNA Network Visualizer 6.0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16B0712" w14:textId="3B897FB0" w:rsidR="0039350C" w:rsidRDefault="0039350C" w:rsidP="0039350C">
      <w:pPr>
        <w:pStyle w:val="a0"/>
        <w:spacing w:before="120" w:after="120"/>
        <w:ind w:firstLineChars="0" w:firstLine="0"/>
      </w:pPr>
      <w:permStart w:id="1754349771" w:edGrp="everyone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router</w:t>
      </w:r>
      <w:r>
        <w:t xml:space="preserve"> </w:t>
      </w:r>
      <w:proofErr w:type="spellStart"/>
      <w:r>
        <w:rPr>
          <w:rFonts w:hint="eastAsia"/>
        </w:rPr>
        <w:t>esim</w:t>
      </w:r>
      <w:proofErr w:type="spellEnd"/>
      <w:r>
        <w:t xml:space="preserve"> </w:t>
      </w:r>
      <w:r>
        <w:rPr>
          <w:rFonts w:hint="eastAsia"/>
        </w:rPr>
        <w:t>v1.1</w:t>
      </w:r>
      <w:r>
        <w:rPr>
          <w:rFonts w:hint="eastAsia"/>
        </w:rPr>
        <w:t>上完成五个路由器的配置</w:t>
      </w:r>
    </w:p>
    <w:p w14:paraId="55616F4E" w14:textId="0E3AF08E" w:rsidR="0039350C" w:rsidRDefault="0039350C" w:rsidP="0039350C">
      <w:pPr>
        <w:spacing w:before="120" w:after="120"/>
        <w:ind w:left="720"/>
        <w:rPr>
          <w:rFonts w:hint="eastAsia"/>
        </w:rPr>
      </w:pPr>
    </w:p>
    <w:p w14:paraId="30580BE0" w14:textId="3B49AB2A" w:rsidR="0039350C" w:rsidRDefault="0039350C" w:rsidP="0039350C">
      <w:pPr>
        <w:pStyle w:val="a0"/>
        <w:spacing w:before="120" w:after="120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157D15DF" wp14:editId="3EFFF5D9">
            <wp:extent cx="1953491" cy="133511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1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74" cy="13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A1D7C2" wp14:editId="3ECCDCC3">
            <wp:extent cx="1956748" cy="130925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1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328" cy="13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2DE" w14:textId="6698DB6B" w:rsidR="0039350C" w:rsidRDefault="0039350C" w:rsidP="0039350C">
      <w:pPr>
        <w:pStyle w:val="a0"/>
        <w:spacing w:before="120" w:after="120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718B2EF1" wp14:editId="5763871E">
            <wp:extent cx="2168236" cy="14126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19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87" cy="14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56ED36" wp14:editId="480F12BB">
            <wp:extent cx="2147455" cy="142244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截图(19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908" cy="14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23FFEC" wp14:editId="18680E25">
            <wp:extent cx="2182091" cy="1442604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(19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35" cy="1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9BFC" w14:textId="27E4FA42" w:rsidR="0039350C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通过</w:t>
      </w:r>
    </w:p>
    <w:p w14:paraId="11268412" w14:textId="3560A221" w:rsidR="0039350C" w:rsidRDefault="0039350C" w:rsidP="0039350C">
      <w:pPr>
        <w:pStyle w:val="a0"/>
        <w:spacing w:before="120" w:after="120"/>
        <w:ind w:left="1440" w:firstLineChars="0" w:firstLine="0"/>
      </w:pPr>
      <w:r>
        <w:lastRenderedPageBreak/>
        <w:t>H</w:t>
      </w:r>
      <w:r>
        <w:rPr>
          <w:rFonts w:hint="eastAsia"/>
        </w:rPr>
        <w:t>ostname</w:t>
      </w:r>
      <w:r>
        <w:t xml:space="preserve">     </w:t>
      </w:r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 xml:space="preserve">secret </w:t>
      </w:r>
      <w:r>
        <w:t xml:space="preserve">  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con</w:t>
      </w:r>
      <w:r>
        <w:t xml:space="preserve"> </w:t>
      </w:r>
      <w:r>
        <w:rPr>
          <w:rFonts w:hint="eastAsia"/>
        </w:rPr>
        <w:t>0</w:t>
      </w:r>
      <w:r>
        <w:t xml:space="preserve">     </w:t>
      </w:r>
      <w:r>
        <w:rPr>
          <w:rFonts w:hint="eastAsia"/>
        </w:rPr>
        <w:t>line</w:t>
      </w:r>
      <w:r>
        <w:t xml:space="preserve"> </w:t>
      </w:r>
      <w:proofErr w:type="spellStart"/>
      <w:r>
        <w:rPr>
          <w:rFonts w:hint="eastAsia"/>
        </w:rPr>
        <w:t>vty</w:t>
      </w:r>
      <w:proofErr w:type="spellEnd"/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4</w:t>
      </w:r>
      <w:r>
        <w:t xml:space="preserve">    </w:t>
      </w:r>
      <w:r>
        <w:rPr>
          <w:rFonts w:hint="eastAsia"/>
        </w:rPr>
        <w:t>interface</w:t>
      </w:r>
      <w:r>
        <w:t xml:space="preserve">   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等指令完成</w:t>
      </w:r>
      <w:bookmarkStart w:id="0" w:name="_GoBack"/>
      <w:bookmarkEnd w:id="0"/>
    </w:p>
    <w:p w14:paraId="57388EC0" w14:textId="2FC92F85" w:rsidR="0039350C" w:rsidRDefault="0039350C" w:rsidP="0039350C">
      <w:pPr>
        <w:pStyle w:val="a0"/>
        <w:spacing w:before="120" w:after="120"/>
        <w:ind w:left="1440" w:firstLineChars="0" w:firstLine="0"/>
      </w:pPr>
    </w:p>
    <w:p w14:paraId="069E2DA1" w14:textId="7D493221" w:rsidR="0039350C" w:rsidRDefault="0039350C" w:rsidP="0039350C">
      <w:pPr>
        <w:spacing w:before="120" w:after="1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9350C">
        <w:rPr>
          <w:rFonts w:hint="eastAsia"/>
        </w:rPr>
        <w:t>使用</w:t>
      </w:r>
      <w:r w:rsidRPr="0039350C">
        <w:rPr>
          <w:rFonts w:hint="eastAsia"/>
        </w:rPr>
        <w:t xml:space="preserve"> CCNA Network Visualizer 6.0 </w:t>
      </w:r>
      <w:r w:rsidRPr="0039350C">
        <w:rPr>
          <w:rFonts w:hint="eastAsia"/>
        </w:rPr>
        <w:t>配置静态路由、动态路由和交换机端口的</w:t>
      </w:r>
      <w:r w:rsidRPr="0039350C">
        <w:rPr>
          <w:rFonts w:hint="eastAsia"/>
        </w:rPr>
        <w:t xml:space="preserve"> VLAN</w:t>
      </w:r>
      <w:r w:rsidRPr="0039350C">
        <w:rPr>
          <w:rFonts w:hint="eastAsia"/>
        </w:rPr>
        <w:t>（虚拟局域网）</w:t>
      </w:r>
    </w:p>
    <w:p w14:paraId="2B48DF20" w14:textId="454B40F4" w:rsidR="0039350C" w:rsidRDefault="0039350C" w:rsidP="0039350C">
      <w:pPr>
        <w:pStyle w:val="a0"/>
        <w:spacing w:before="120" w:after="120"/>
        <w:ind w:left="1440" w:firstLineChars="0" w:firstLine="0"/>
        <w:rPr>
          <w:rFonts w:hint="eastAsia"/>
        </w:rPr>
      </w:pPr>
      <w:r>
        <w:rPr>
          <w:rFonts w:hint="eastAsia"/>
        </w:rPr>
        <w:t>首先按要求建立几个路由器和交换机</w:t>
      </w:r>
      <w:r w:rsidR="00BC2529">
        <w:rPr>
          <w:rFonts w:hint="eastAsia"/>
        </w:rPr>
        <w:t>，并进行连接</w:t>
      </w:r>
    </w:p>
    <w:p w14:paraId="3DE84EF4" w14:textId="6EED68CB" w:rsidR="0039350C" w:rsidRDefault="0039350C" w:rsidP="0039350C">
      <w:pPr>
        <w:pStyle w:val="a0"/>
        <w:spacing w:before="120" w:after="120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776FA40A" wp14:editId="27E7AA7D">
            <wp:extent cx="2646218" cy="164286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截图(20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78" cy="16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141" w14:textId="4906AAAC" w:rsidR="00BC2529" w:rsidRDefault="00BC2529" w:rsidP="0039350C">
      <w:pPr>
        <w:pStyle w:val="a0"/>
        <w:spacing w:before="120" w:after="120"/>
        <w:ind w:left="1440" w:firstLineChars="0" w:firstLine="0"/>
        <w:rPr>
          <w:rFonts w:hint="eastAsia"/>
        </w:rPr>
      </w:pPr>
      <w:r>
        <w:rPr>
          <w:rFonts w:hint="eastAsia"/>
        </w:rPr>
        <w:t>静态地址配置完成后进行</w:t>
      </w:r>
      <w:r>
        <w:rPr>
          <w:rFonts w:hint="eastAsia"/>
        </w:rPr>
        <w:t>ping</w:t>
      </w:r>
      <w:r>
        <w:rPr>
          <w:rFonts w:hint="eastAsia"/>
        </w:rPr>
        <w:t>测试</w:t>
      </w:r>
    </w:p>
    <w:p w14:paraId="0971735B" w14:textId="1FCE6B3E" w:rsidR="00BC2529" w:rsidRDefault="00BC2529" w:rsidP="0039350C">
      <w:pPr>
        <w:pStyle w:val="a0"/>
        <w:spacing w:before="120" w:after="120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0AA65EEA" wp14:editId="3C9D059F">
            <wp:extent cx="4412362" cy="293395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截图(19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EC6F" w14:textId="6E97E994" w:rsidR="00BC2529" w:rsidRDefault="00BC2529" w:rsidP="0039350C">
      <w:pPr>
        <w:pStyle w:val="a0"/>
        <w:spacing w:before="120" w:after="120"/>
        <w:ind w:left="1440" w:firstLineChars="0" w:firstLine="0"/>
      </w:pPr>
    </w:p>
    <w:p w14:paraId="54E8CEC5" w14:textId="012FE031" w:rsidR="00BC2529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配置动态路由协议</w:t>
      </w:r>
    </w:p>
    <w:p w14:paraId="24B87B17" w14:textId="24889460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30C91A8" wp14:editId="682D14EC">
            <wp:extent cx="3359727" cy="22532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截图(20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97" cy="22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FD45" w14:textId="58F68F08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图为动态路由配置完后的</w:t>
      </w:r>
      <w:r>
        <w:rPr>
          <w:rFonts w:hint="eastAsia"/>
        </w:rPr>
        <w:t>routing</w:t>
      </w:r>
      <w:r>
        <w:t xml:space="preserve"> </w:t>
      </w:r>
      <w:proofErr w:type="spellStart"/>
      <w:r>
        <w:rPr>
          <w:rFonts w:hint="eastAsia"/>
        </w:rPr>
        <w:t>protccol</w:t>
      </w:r>
      <w:proofErr w:type="spellEnd"/>
    </w:p>
    <w:p w14:paraId="05DA079E" w14:textId="1862E67B" w:rsidR="00824226" w:rsidRDefault="00824226" w:rsidP="0039350C">
      <w:pPr>
        <w:pStyle w:val="a0"/>
        <w:spacing w:before="120" w:after="120"/>
        <w:ind w:left="1440" w:firstLineChars="0" w:firstLine="0"/>
      </w:pPr>
    </w:p>
    <w:p w14:paraId="2530CB5C" w14:textId="25B80207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配置</w:t>
      </w:r>
      <w:r>
        <w:rPr>
          <w:rFonts w:hint="eastAsia"/>
        </w:rPr>
        <w:t>VLAN</w:t>
      </w:r>
    </w:p>
    <w:p w14:paraId="1F3288A2" w14:textId="2723F0AC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建立如图的连接</w:t>
      </w:r>
    </w:p>
    <w:p w14:paraId="2DDA9DA7" w14:textId="1D0D9BCD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noProof/>
        </w:rPr>
        <w:drawing>
          <wp:inline distT="0" distB="0" distL="0" distR="0" wp14:anchorId="2E1ED95F" wp14:editId="479B23C4">
            <wp:extent cx="5486400" cy="35744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截图(20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4861" w14:textId="06E54B64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通过五个步骤配置</w:t>
      </w:r>
      <w:r>
        <w:rPr>
          <w:rFonts w:hint="eastAsia"/>
        </w:rPr>
        <w:t>VLAN</w:t>
      </w:r>
    </w:p>
    <w:p w14:paraId="2589F33A" w14:textId="0A54E33B" w:rsidR="00824226" w:rsidRDefault="00824226" w:rsidP="0039350C">
      <w:pPr>
        <w:pStyle w:val="a0"/>
        <w:spacing w:before="120" w:after="120"/>
        <w:ind w:left="1440" w:firstLineChars="0" w:firstLine="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通过通过</w:t>
      </w:r>
      <w:proofErr w:type="spellStart"/>
      <w:proofErr w:type="gramEnd"/>
      <w:r>
        <w:rPr>
          <w:rFonts w:hint="eastAsia"/>
        </w:rPr>
        <w:t>hostA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</w:t>
      </w:r>
      <w:proofErr w:type="spellStart"/>
      <w:r>
        <w:rPr>
          <w:rFonts w:hint="eastAsia"/>
        </w:rPr>
        <w:t>hostB</w:t>
      </w:r>
      <w:proofErr w:type="spellEnd"/>
      <w:r>
        <w:rPr>
          <w:rFonts w:hint="eastAsia"/>
        </w:rPr>
        <w:t>进行测试</w:t>
      </w:r>
    </w:p>
    <w:p w14:paraId="759E0581" w14:textId="7D57ECB7" w:rsidR="00824226" w:rsidRDefault="00824226" w:rsidP="0039350C">
      <w:pPr>
        <w:pStyle w:val="a0"/>
        <w:spacing w:before="120" w:after="120"/>
        <w:ind w:left="14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2116A0" wp14:editId="318E11EF">
            <wp:extent cx="4282811" cy="289585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截图(20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BBFD" w14:textId="21FB8CB0" w:rsidR="00824226" w:rsidRDefault="00824226" w:rsidP="0039350C">
      <w:pPr>
        <w:pStyle w:val="a0"/>
        <w:spacing w:before="120" w:after="120"/>
        <w:ind w:left="1440" w:firstLineChars="0" w:firstLine="0"/>
      </w:pPr>
    </w:p>
    <w:p w14:paraId="4A51031E" w14:textId="77777777" w:rsidR="00824226" w:rsidRDefault="00824226" w:rsidP="0039350C">
      <w:pPr>
        <w:pStyle w:val="a0"/>
        <w:spacing w:before="120" w:after="120"/>
        <w:ind w:left="1440" w:firstLineChars="0" w:firstLine="0"/>
        <w:rPr>
          <w:rFonts w:hint="eastAsia"/>
        </w:rPr>
      </w:pPr>
    </w:p>
    <w:p w14:paraId="41FB0565" w14:textId="77777777" w:rsidR="0039350C" w:rsidRDefault="0039350C" w:rsidP="001E3DAC">
      <w:pPr>
        <w:pStyle w:val="a0"/>
        <w:spacing w:before="120" w:after="120"/>
        <w:ind w:left="720" w:firstLineChars="0" w:firstLine="0"/>
        <w:rPr>
          <w:rFonts w:hint="eastAsia"/>
        </w:rPr>
      </w:pPr>
    </w:p>
    <w:permEnd w:id="1754349771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734A11B6" w14:textId="3084AD65" w:rsidR="00824226" w:rsidRDefault="00824226" w:rsidP="00824226">
      <w:pPr>
        <w:pStyle w:val="a0"/>
        <w:spacing w:before="120" w:after="120"/>
        <w:ind w:firstLine="480"/>
        <w:rPr>
          <w:rFonts w:hint="eastAsia"/>
        </w:rPr>
      </w:pPr>
      <w:permStart w:id="401880201" w:edGrp="everyone"/>
      <w:r>
        <w:rPr>
          <w:rFonts w:hint="eastAsia"/>
        </w:rPr>
        <w:t>掌握了路由器的配置，以及路由表的结构。对于路由器这一物件有了更深的理解，同时了解交换器</w:t>
      </w:r>
      <w:r>
        <w:rPr>
          <w:rFonts w:hint="eastAsia"/>
        </w:rPr>
        <w:t>VLAN</w:t>
      </w:r>
      <w:r>
        <w:rPr>
          <w:rFonts w:hint="eastAsia"/>
        </w:rPr>
        <w:t>的配置方法，对原理有了一个更深的理解</w:t>
      </w:r>
    </w:p>
    <w:permEnd w:id="401880201"/>
    <w:p w14:paraId="7B9344AF" w14:textId="655133D6" w:rsidR="00D4081B" w:rsidRPr="00BB3FA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BB3FAD" w:rsidSect="00020260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01B64" w14:textId="77777777" w:rsidR="00F604C5" w:rsidRDefault="00F604C5" w:rsidP="007463A1">
      <w:r>
        <w:separator/>
      </w:r>
    </w:p>
  </w:endnote>
  <w:endnote w:type="continuationSeparator" w:id="0">
    <w:p w14:paraId="14BC1153" w14:textId="77777777" w:rsidR="00F604C5" w:rsidRDefault="00F604C5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F9DA2" w14:textId="77777777" w:rsidR="00F604C5" w:rsidRDefault="00F604C5" w:rsidP="007463A1">
      <w:r>
        <w:separator/>
      </w:r>
    </w:p>
  </w:footnote>
  <w:footnote w:type="continuationSeparator" w:id="0">
    <w:p w14:paraId="6B408CC0" w14:textId="77777777" w:rsidR="00F604C5" w:rsidRDefault="00F604C5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81C33"/>
    <w:multiLevelType w:val="hybridMultilevel"/>
    <w:tmpl w:val="0B02BCBE"/>
    <w:lvl w:ilvl="0" w:tplc="FDCC0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97796"/>
    <w:multiLevelType w:val="hybridMultilevel"/>
    <w:tmpl w:val="F36AAF88"/>
    <w:lvl w:ilvl="0" w:tplc="FCCCD7D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0E71E9"/>
    <w:rsid w:val="000F25C8"/>
    <w:rsid w:val="0011621D"/>
    <w:rsid w:val="00133A8D"/>
    <w:rsid w:val="001A5A3B"/>
    <w:rsid w:val="001E3DAC"/>
    <w:rsid w:val="002122E7"/>
    <w:rsid w:val="002620E6"/>
    <w:rsid w:val="002E4C46"/>
    <w:rsid w:val="00354BA9"/>
    <w:rsid w:val="00361E53"/>
    <w:rsid w:val="0039350C"/>
    <w:rsid w:val="003A4F36"/>
    <w:rsid w:val="003D6017"/>
    <w:rsid w:val="00454347"/>
    <w:rsid w:val="00491B9C"/>
    <w:rsid w:val="004F7E27"/>
    <w:rsid w:val="00542597"/>
    <w:rsid w:val="006A369E"/>
    <w:rsid w:val="00704802"/>
    <w:rsid w:val="007463A1"/>
    <w:rsid w:val="00791E9D"/>
    <w:rsid w:val="007E0543"/>
    <w:rsid w:val="007F570B"/>
    <w:rsid w:val="00824226"/>
    <w:rsid w:val="00892695"/>
    <w:rsid w:val="0097038D"/>
    <w:rsid w:val="00A30178"/>
    <w:rsid w:val="00A527AA"/>
    <w:rsid w:val="00AB35A6"/>
    <w:rsid w:val="00AC1E74"/>
    <w:rsid w:val="00AE44C6"/>
    <w:rsid w:val="00B377AF"/>
    <w:rsid w:val="00B4299D"/>
    <w:rsid w:val="00BB3FAD"/>
    <w:rsid w:val="00BC2529"/>
    <w:rsid w:val="00BF6E52"/>
    <w:rsid w:val="00C049ED"/>
    <w:rsid w:val="00C07A96"/>
    <w:rsid w:val="00C356A1"/>
    <w:rsid w:val="00D328C3"/>
    <w:rsid w:val="00D4081B"/>
    <w:rsid w:val="00D44FE3"/>
    <w:rsid w:val="00D452BA"/>
    <w:rsid w:val="00D5691D"/>
    <w:rsid w:val="00DC75FE"/>
    <w:rsid w:val="00E2469E"/>
    <w:rsid w:val="00E407B1"/>
    <w:rsid w:val="00E650D1"/>
    <w:rsid w:val="00EE11F6"/>
    <w:rsid w:val="00EF42A1"/>
    <w:rsid w:val="00EF471F"/>
    <w:rsid w:val="00F604C5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C4E6-2970-42C3-B194-272A7C92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</TotalTime>
  <Pages>5</Pages>
  <Words>93</Words>
  <Characters>536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2</cp:revision>
  <dcterms:created xsi:type="dcterms:W3CDTF">2020-04-08T12:13:00Z</dcterms:created>
  <dcterms:modified xsi:type="dcterms:W3CDTF">2020-04-08T12:13:00Z</dcterms:modified>
</cp:coreProperties>
</file>